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D3B" w:rsidRPr="00E167E4" w:rsidRDefault="00E167E4" w:rsidP="00110405">
      <w:pPr>
        <w:pStyle w:val="DeckblattTitel1"/>
        <w:rPr>
          <w:color w:val="00659C"/>
          <w:sz w:val="64"/>
          <w:szCs w:val="64"/>
        </w:rPr>
      </w:pPr>
      <w:r w:rsidRPr="00E167E4">
        <w:rPr>
          <w:color w:val="00659C"/>
          <w:sz w:val="64"/>
          <w:szCs w:val="64"/>
        </w:rPr>
        <w:t>Algorithmen und Datenstrukturen</w:t>
      </w:r>
    </w:p>
    <w:p w:rsidR="00074D3B" w:rsidRPr="00E167E4" w:rsidRDefault="00E167E4" w:rsidP="00110405">
      <w:pPr>
        <w:pStyle w:val="DeckblattTitel2"/>
        <w:rPr>
          <w:color w:val="00659C"/>
          <w:sz w:val="44"/>
          <w:szCs w:val="44"/>
          <w:lang w:val="de-AT"/>
        </w:rPr>
      </w:pPr>
      <w:r w:rsidRPr="00E167E4">
        <w:rPr>
          <w:color w:val="00659C"/>
          <w:sz w:val="44"/>
          <w:szCs w:val="44"/>
          <w:lang w:val="de-AT"/>
        </w:rPr>
        <w:t>Übung 4 (</w:t>
      </w:r>
      <w:proofErr w:type="spellStart"/>
      <w:r w:rsidRPr="00E167E4">
        <w:rPr>
          <w:color w:val="00659C"/>
          <w:sz w:val="44"/>
          <w:szCs w:val="44"/>
          <w:lang w:val="de-AT"/>
        </w:rPr>
        <w:t>Advanced</w:t>
      </w:r>
      <w:proofErr w:type="spellEnd"/>
      <w:r w:rsidRPr="00E167E4">
        <w:rPr>
          <w:color w:val="00659C"/>
          <w:sz w:val="44"/>
          <w:szCs w:val="44"/>
          <w:lang w:val="de-AT"/>
        </w:rPr>
        <w:t xml:space="preserve"> Level 3)</w:t>
      </w:r>
    </w:p>
    <w:p w:rsidR="0091134F" w:rsidRPr="00E167E4" w:rsidRDefault="0091134F" w:rsidP="007B5D07">
      <w:pPr>
        <w:rPr>
          <w:lang w:val="de-AT"/>
        </w:rPr>
      </w:pPr>
    </w:p>
    <w:p w:rsidR="0091134F" w:rsidRDefault="0091134F" w:rsidP="007B5D07">
      <w:pPr>
        <w:rPr>
          <w:lang w:val="de-AT"/>
        </w:rPr>
      </w:pPr>
    </w:p>
    <w:p w:rsidR="00E167E4" w:rsidRDefault="00E167E4" w:rsidP="007B5D07">
      <w:pPr>
        <w:rPr>
          <w:lang w:val="de-AT"/>
        </w:rPr>
      </w:pPr>
    </w:p>
    <w:p w:rsidR="00E167E4" w:rsidRDefault="00E167E4" w:rsidP="007B5D07">
      <w:pPr>
        <w:rPr>
          <w:lang w:val="de-AT"/>
        </w:rPr>
      </w:pPr>
    </w:p>
    <w:p w:rsidR="00E167E4" w:rsidRPr="00E167E4" w:rsidRDefault="00E167E4" w:rsidP="007B5D07">
      <w:pPr>
        <w:rPr>
          <w:lang w:val="de-AT"/>
        </w:rPr>
      </w:pPr>
    </w:p>
    <w:p w:rsidR="00E167E4" w:rsidRPr="00E167E4" w:rsidRDefault="00E167E4" w:rsidP="00E167E4">
      <w:pPr>
        <w:pStyle w:val="Anmerkungen-bittelschen"/>
        <w:rPr>
          <w:lang w:val="en-GB"/>
        </w:rPr>
      </w:pPr>
      <w:r w:rsidRPr="00E167E4">
        <w:rPr>
          <w:lang w:val="en-GB"/>
        </w:rPr>
        <w:t>Sebastian Stricker – If16b038</w:t>
      </w:r>
      <w:r w:rsidRPr="00E167E4">
        <w:rPr>
          <w:lang w:val="en-GB"/>
        </w:rPr>
        <w:br/>
        <w:t>Johannes Fessler –  If16b042</w:t>
      </w:r>
    </w:p>
    <w:p w:rsidR="007B5D07" w:rsidRPr="00E167E4" w:rsidRDefault="007B5D07" w:rsidP="007B5D07">
      <w:pPr>
        <w:rPr>
          <w:lang w:val="en-GB"/>
        </w:rPr>
      </w:pPr>
    </w:p>
    <w:p w:rsidR="007B5D07" w:rsidRPr="00E167E4" w:rsidRDefault="007B5D07" w:rsidP="007B5D07">
      <w:pPr>
        <w:rPr>
          <w:lang w:val="en-GB"/>
        </w:rPr>
        <w:sectPr w:rsidR="007B5D07" w:rsidRPr="00E167E4" w:rsidSect="00695F20">
          <w:footerReference w:type="even" r:id="rId7"/>
          <w:footerReference w:type="default" r:id="rId8"/>
          <w:headerReference w:type="first" r:id="rId9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:rsidR="00A4239F" w:rsidRDefault="008B64E9" w:rsidP="00A4239F">
      <w:pPr>
        <w:pStyle w:val="berschrift1"/>
        <w:rPr>
          <w:lang w:val="en-GB"/>
        </w:rPr>
      </w:pPr>
      <w:proofErr w:type="spellStart"/>
      <w:r>
        <w:rPr>
          <w:lang w:val="en-GB"/>
        </w:rPr>
        <w:lastRenderedPageBreak/>
        <w:t>Algorithmus</w:t>
      </w:r>
      <w:proofErr w:type="spellEnd"/>
    </w:p>
    <w:p w:rsidR="008B64E9" w:rsidRDefault="008B64E9" w:rsidP="008B64E9">
      <w:pPr>
        <w:rPr>
          <w:lang w:val="en-GB"/>
        </w:rPr>
      </w:pPr>
    </w:p>
    <w:p w:rsidR="008E6D37" w:rsidRDefault="008E6D37" w:rsidP="008B64E9">
      <w:pPr>
        <w:rPr>
          <w:lang w:val="de-AT"/>
        </w:rPr>
      </w:pPr>
      <w:r>
        <w:rPr>
          <w:lang w:val="de-AT"/>
        </w:rPr>
        <w:t>Das Netzwerk wird als ungerichteter Graph eingelesen und gespeichert.</w:t>
      </w:r>
    </w:p>
    <w:p w:rsidR="008E6D37" w:rsidRDefault="008E6D37" w:rsidP="008B64E9">
      <w:pPr>
        <w:rPr>
          <w:lang w:val="de-AT"/>
        </w:rPr>
      </w:pPr>
      <w:r>
        <w:rPr>
          <w:lang w:val="de-AT"/>
        </w:rPr>
        <w:t>A</w:t>
      </w:r>
      <w:r w:rsidR="00403FC4">
        <w:rPr>
          <w:lang w:val="de-AT"/>
        </w:rPr>
        <w:t>lle Stationen</w:t>
      </w:r>
      <w:r>
        <w:rPr>
          <w:lang w:val="de-AT"/>
        </w:rPr>
        <w:t xml:space="preserve"> werden als</w:t>
      </w:r>
      <w:r w:rsidR="00403FC4">
        <w:rPr>
          <w:lang w:val="de-AT"/>
        </w:rPr>
        <w:t xml:space="preserve"> „Vertex“</w:t>
      </w:r>
      <w:r>
        <w:rPr>
          <w:lang w:val="de-AT"/>
        </w:rPr>
        <w:t xml:space="preserve"> eingelese</w:t>
      </w:r>
      <w:r w:rsidR="0077417B">
        <w:rPr>
          <w:lang w:val="de-AT"/>
        </w:rPr>
        <w:t>n</w:t>
      </w:r>
      <w:r w:rsidR="00403FC4">
        <w:rPr>
          <w:lang w:val="de-AT"/>
        </w:rPr>
        <w:t xml:space="preserve">. </w:t>
      </w:r>
      <w:r>
        <w:rPr>
          <w:lang w:val="de-AT"/>
        </w:rPr>
        <w:br/>
        <w:t>Die</w:t>
      </w:r>
      <w:r w:rsidR="00403FC4">
        <w:rPr>
          <w:lang w:val="de-AT"/>
        </w:rPr>
        <w:t xml:space="preserve"> Station </w:t>
      </w:r>
      <w:r>
        <w:rPr>
          <w:lang w:val="de-AT"/>
        </w:rPr>
        <w:t xml:space="preserve">wird </w:t>
      </w:r>
      <w:r w:rsidR="00403FC4">
        <w:rPr>
          <w:lang w:val="de-AT"/>
        </w:rPr>
        <w:t>mit dem Name</w:t>
      </w:r>
      <w:r>
        <w:rPr>
          <w:lang w:val="de-AT"/>
        </w:rPr>
        <w:t xml:space="preserve">n als Key </w:t>
      </w:r>
      <w:r w:rsidR="00403FC4">
        <w:rPr>
          <w:lang w:val="de-AT"/>
        </w:rPr>
        <w:t xml:space="preserve">auch in eine </w:t>
      </w:r>
      <w:proofErr w:type="spellStart"/>
      <w:r w:rsidR="00403FC4">
        <w:rPr>
          <w:lang w:val="de-AT"/>
        </w:rPr>
        <w:t>Hashmap</w:t>
      </w:r>
      <w:proofErr w:type="spellEnd"/>
      <w:r w:rsidR="00403FC4">
        <w:rPr>
          <w:lang w:val="de-AT"/>
        </w:rPr>
        <w:t xml:space="preserve"> „</w:t>
      </w:r>
      <w:proofErr w:type="spellStart"/>
      <w:r w:rsidR="00403FC4">
        <w:rPr>
          <w:lang w:val="de-AT"/>
        </w:rPr>
        <w:t>m_stations</w:t>
      </w:r>
      <w:proofErr w:type="spellEnd"/>
      <w:r w:rsidR="00403FC4">
        <w:rPr>
          <w:lang w:val="de-AT"/>
        </w:rPr>
        <w:t xml:space="preserve">“ mit einem Vertex-Pointer als Value eingespeichert. </w:t>
      </w:r>
    </w:p>
    <w:p w:rsidR="00403FC4" w:rsidRDefault="008E6D37" w:rsidP="008B64E9">
      <w:pPr>
        <w:rPr>
          <w:lang w:val="de-AT"/>
        </w:rPr>
      </w:pPr>
      <w:r>
        <w:rPr>
          <w:lang w:val="de-AT"/>
        </w:rPr>
        <w:t xml:space="preserve">Zusätzlich werden zwischen zwei Vertices auch jeweils zwei </w:t>
      </w:r>
      <w:proofErr w:type="spellStart"/>
      <w:r>
        <w:rPr>
          <w:lang w:val="de-AT"/>
        </w:rPr>
        <w:t>Edges</w:t>
      </w:r>
      <w:proofErr w:type="spellEnd"/>
      <w:r>
        <w:rPr>
          <w:lang w:val="de-AT"/>
        </w:rPr>
        <w:t xml:space="preserve"> erzeugt, in jede Richtung eine, wobei ein Vertex-Pointer in der Edge auf den jeweils anderen Vertex zeigt.</w:t>
      </w:r>
      <w:r w:rsidR="0077417B">
        <w:rPr>
          <w:lang w:val="de-AT"/>
        </w:rPr>
        <w:t xml:space="preserve"> </w:t>
      </w:r>
    </w:p>
    <w:p w:rsidR="0077417B" w:rsidRDefault="0077417B" w:rsidP="008B64E9">
      <w:pPr>
        <w:rPr>
          <w:lang w:val="de-AT"/>
        </w:rPr>
      </w:pPr>
      <w:r>
        <w:rPr>
          <w:lang w:val="de-AT"/>
        </w:rPr>
        <w:t xml:space="preserve">In jedem Vertex ist ein Vector aus </w:t>
      </w:r>
      <w:proofErr w:type="spellStart"/>
      <w:r>
        <w:rPr>
          <w:lang w:val="de-AT"/>
        </w:rPr>
        <w:t>Edges</w:t>
      </w:r>
      <w:proofErr w:type="spellEnd"/>
      <w:r>
        <w:rPr>
          <w:lang w:val="de-AT"/>
        </w:rPr>
        <w:t xml:space="preserve"> gespeichert, die auf alle Nachbarn zeigen.</w:t>
      </w:r>
      <w:bookmarkStart w:id="0" w:name="_GoBack"/>
      <w:bookmarkEnd w:id="0"/>
    </w:p>
    <w:p w:rsidR="008E6D37" w:rsidRDefault="008E6D37" w:rsidP="008B64E9">
      <w:pPr>
        <w:rPr>
          <w:lang w:val="de-AT"/>
        </w:rPr>
      </w:pPr>
    </w:p>
    <w:p w:rsidR="00403FC4" w:rsidRDefault="008E6D37" w:rsidP="008B64E9">
      <w:pPr>
        <w:rPr>
          <w:lang w:val="de-AT"/>
        </w:rPr>
      </w:pPr>
      <w:r>
        <w:rPr>
          <w:lang w:val="de-AT"/>
        </w:rPr>
        <w:t xml:space="preserve">Jede neue Linie wird </w:t>
      </w:r>
      <w:r w:rsidR="00403FC4">
        <w:rPr>
          <w:lang w:val="de-AT"/>
        </w:rPr>
        <w:t xml:space="preserve">in einen String-Vector eingespeichert, die Reihenfolge des Einlesens ergibt den Index der Linie, der dann im gesamten Algorithmus immer wieder </w:t>
      </w:r>
      <w:r w:rsidR="0077417B">
        <w:rPr>
          <w:lang w:val="de-AT"/>
        </w:rPr>
        <w:t>als Linien-ID verwendet</w:t>
      </w:r>
      <w:r w:rsidR="0077417B">
        <w:rPr>
          <w:lang w:val="de-AT"/>
        </w:rPr>
        <w:br/>
      </w:r>
      <w:r w:rsidR="00403FC4">
        <w:rPr>
          <w:lang w:val="de-AT"/>
        </w:rPr>
        <w:t xml:space="preserve">wird und auch in den </w:t>
      </w:r>
      <w:proofErr w:type="spellStart"/>
      <w:r w:rsidR="00403FC4">
        <w:rPr>
          <w:lang w:val="de-AT"/>
        </w:rPr>
        <w:t>Edges</w:t>
      </w:r>
      <w:proofErr w:type="spellEnd"/>
      <w:r w:rsidR="00403FC4">
        <w:rPr>
          <w:lang w:val="de-AT"/>
        </w:rPr>
        <w:t xml:space="preserve"> hinterlegt ist.</w:t>
      </w:r>
    </w:p>
    <w:p w:rsidR="00403FC4" w:rsidRDefault="00403FC4" w:rsidP="008B64E9">
      <w:pPr>
        <w:rPr>
          <w:lang w:val="de-AT"/>
        </w:rPr>
      </w:pPr>
    </w:p>
    <w:p w:rsidR="00D606F9" w:rsidRDefault="00D606F9" w:rsidP="008B64E9">
      <w:pPr>
        <w:rPr>
          <w:lang w:val="de-AT"/>
        </w:rPr>
      </w:pPr>
      <w:r>
        <w:rPr>
          <w:lang w:val="de-AT"/>
        </w:rPr>
        <w:t>Die Datenstruktur ist nun erzeugt, der Algorithmus fängt an.</w:t>
      </w:r>
    </w:p>
    <w:p w:rsidR="00D606F9" w:rsidRDefault="00D606F9" w:rsidP="008B64E9">
      <w:pPr>
        <w:rPr>
          <w:lang w:val="de-AT"/>
        </w:rPr>
      </w:pPr>
    </w:p>
    <w:p w:rsidR="00957CE3" w:rsidRDefault="00482E41" w:rsidP="00283A9C">
      <w:pPr>
        <w:rPr>
          <w:lang w:val="de-AT"/>
        </w:rPr>
      </w:pPr>
      <w:r>
        <w:rPr>
          <w:lang w:val="de-AT"/>
        </w:rPr>
        <w:t xml:space="preserve">Der Algorithmus ist eine Variation von Dijkstra, wir verwenden hierbei keine </w:t>
      </w:r>
      <w:proofErr w:type="spellStart"/>
      <w:r>
        <w:rPr>
          <w:lang w:val="de-AT"/>
        </w:rPr>
        <w:t>Adjazenzliste</w:t>
      </w:r>
      <w:proofErr w:type="spellEnd"/>
      <w:r>
        <w:rPr>
          <w:lang w:val="de-AT"/>
        </w:rPr>
        <w:t xml:space="preserve">, </w:t>
      </w:r>
    </w:p>
    <w:p w:rsidR="001A2997" w:rsidRDefault="001A2997" w:rsidP="008B64E9">
      <w:pPr>
        <w:rPr>
          <w:lang w:val="de-AT"/>
        </w:rPr>
      </w:pPr>
      <w:r>
        <w:rPr>
          <w:lang w:val="de-AT"/>
        </w:rPr>
        <w:t xml:space="preserve">Dijkstra </w:t>
      </w:r>
      <w:r>
        <w:rPr>
          <w:lang w:val="de-AT"/>
        </w:rPr>
        <w:t xml:space="preserve">- </w:t>
      </w:r>
    </w:p>
    <w:p w:rsidR="001A2997" w:rsidRDefault="001A2997" w:rsidP="008B64E9">
      <w:pPr>
        <w:rPr>
          <w:lang w:val="de-AT"/>
        </w:rPr>
      </w:pPr>
      <w:r>
        <w:rPr>
          <w:lang w:val="de-AT"/>
        </w:rPr>
        <w:t xml:space="preserve">Initialisieren - </w:t>
      </w:r>
    </w:p>
    <w:p w:rsidR="001A2997" w:rsidRDefault="001A2997" w:rsidP="008B64E9">
      <w:pPr>
        <w:rPr>
          <w:lang w:val="de-AT"/>
        </w:rPr>
      </w:pPr>
    </w:p>
    <w:p w:rsidR="001A2997" w:rsidRDefault="001A2997" w:rsidP="008B64E9">
      <w:pPr>
        <w:rPr>
          <w:lang w:val="de-AT"/>
        </w:rPr>
      </w:pPr>
      <w:r>
        <w:rPr>
          <w:lang w:val="de-AT"/>
        </w:rPr>
        <w:t xml:space="preserve">Abstrakter </w:t>
      </w:r>
    </w:p>
    <w:p w:rsidR="001A2997" w:rsidRDefault="001A2997" w:rsidP="008B64E9">
      <w:pPr>
        <w:rPr>
          <w:lang w:val="de-AT"/>
        </w:rPr>
      </w:pPr>
    </w:p>
    <w:p w:rsidR="00D606F9" w:rsidRDefault="00D606F9" w:rsidP="008B64E9">
      <w:pPr>
        <w:rPr>
          <w:lang w:val="de-AT"/>
        </w:rPr>
      </w:pPr>
      <w:r>
        <w:rPr>
          <w:lang w:val="de-AT"/>
        </w:rPr>
        <w:t>Ausgehend von der Anfangsstation „</w:t>
      </w:r>
      <w:proofErr w:type="spellStart"/>
      <w:r>
        <w:rPr>
          <w:lang w:val="de-AT"/>
        </w:rPr>
        <w:t>origin</w:t>
      </w:r>
      <w:proofErr w:type="spellEnd"/>
      <w:r>
        <w:rPr>
          <w:lang w:val="de-AT"/>
        </w:rPr>
        <w:t>“, die angegeben werden muss, besuchen wir alle Nachbarn und überprüfen, ob bereits ein anderer, kürzerer Pfad dorthin existiert.</w:t>
      </w:r>
    </w:p>
    <w:p w:rsidR="00D606F9" w:rsidRDefault="00D606F9" w:rsidP="008B64E9">
      <w:pPr>
        <w:rPr>
          <w:lang w:val="de-AT"/>
        </w:rPr>
      </w:pPr>
      <w:r>
        <w:rPr>
          <w:lang w:val="de-AT"/>
        </w:rPr>
        <w:t xml:space="preserve">Sobald ein Nachbar besucht wird, wird überprüft, ob der eigene Pfad schneller ist, anhand der Membervariable </w:t>
      </w:r>
      <w:r w:rsidR="001A2997">
        <w:rPr>
          <w:lang w:val="de-AT"/>
        </w:rPr>
        <w:t xml:space="preserve">Pfadlänge </w:t>
      </w:r>
      <w:r>
        <w:rPr>
          <w:lang w:val="de-AT"/>
        </w:rPr>
        <w:t xml:space="preserve">des Nachbarn. Wenn der Pfad kürzer ist, wird die neue </w:t>
      </w:r>
      <w:r w:rsidR="001A2997">
        <w:rPr>
          <w:lang w:val="de-AT"/>
        </w:rPr>
        <w:t>Pfadlänge</w:t>
      </w:r>
      <w:r>
        <w:rPr>
          <w:lang w:val="de-AT"/>
        </w:rPr>
        <w:t xml:space="preserve"> eingetragen und ein Pointer „</w:t>
      </w:r>
      <w:proofErr w:type="spellStart"/>
      <w:r>
        <w:rPr>
          <w:lang w:val="de-AT"/>
        </w:rPr>
        <w:t>previous</w:t>
      </w:r>
      <w:proofErr w:type="spellEnd"/>
      <w:r>
        <w:rPr>
          <w:lang w:val="de-AT"/>
        </w:rPr>
        <w:t>“, der auf den vorherigen, besten Pfad-Vertex zeigt.</w:t>
      </w:r>
    </w:p>
    <w:p w:rsidR="00D606F9" w:rsidRDefault="00D606F9" w:rsidP="008B64E9">
      <w:pPr>
        <w:rPr>
          <w:lang w:val="de-AT"/>
        </w:rPr>
      </w:pPr>
    </w:p>
    <w:p w:rsidR="001A2997" w:rsidRDefault="00D606F9" w:rsidP="008B64E9">
      <w:pPr>
        <w:rPr>
          <w:lang w:val="de-AT"/>
        </w:rPr>
      </w:pPr>
      <w:r>
        <w:rPr>
          <w:lang w:val="de-AT"/>
        </w:rPr>
        <w:t xml:space="preserve">Sobald das Ziel erreicht wurde, wird abgebrochen. </w:t>
      </w:r>
      <w:r w:rsidR="001A2997">
        <w:rPr>
          <w:lang w:val="de-AT"/>
        </w:rPr>
        <w:t xml:space="preserve"> - </w:t>
      </w:r>
      <w:proofErr w:type="gramStart"/>
      <w:r w:rsidR="001A2997">
        <w:rPr>
          <w:lang w:val="de-AT"/>
        </w:rPr>
        <w:t>&gt;  bis</w:t>
      </w:r>
      <w:proofErr w:type="gramEnd"/>
      <w:r w:rsidR="001A2997">
        <w:rPr>
          <w:lang w:val="de-AT"/>
        </w:rPr>
        <w:t xml:space="preserve"> der kürzeste</w:t>
      </w:r>
    </w:p>
    <w:p w:rsidR="001A2997" w:rsidRDefault="001A2997" w:rsidP="008B64E9">
      <w:pPr>
        <w:rPr>
          <w:lang w:val="de-AT"/>
        </w:rPr>
      </w:pPr>
    </w:p>
    <w:p w:rsidR="00D606F9" w:rsidRDefault="0077417B" w:rsidP="008B64E9">
      <w:pPr>
        <w:rPr>
          <w:lang w:val="de-AT"/>
        </w:rPr>
      </w:pPr>
      <w:r>
        <w:rPr>
          <w:lang w:val="de-AT"/>
        </w:rPr>
        <w:t xml:space="preserve">Die </w:t>
      </w:r>
      <w:proofErr w:type="spellStart"/>
      <w:r>
        <w:rPr>
          <w:lang w:val="de-AT"/>
        </w:rPr>
        <w:t>previous</w:t>
      </w:r>
      <w:proofErr w:type="spellEnd"/>
      <w:r>
        <w:rPr>
          <w:lang w:val="de-AT"/>
        </w:rPr>
        <w:t>-Pointer in jedem betroffenen Vertex werden umgedreht, zeigen also vom ehemaligen Ziel nun zur ehemaligen Quelle.</w:t>
      </w:r>
    </w:p>
    <w:p w:rsidR="0077417B" w:rsidRDefault="0077417B" w:rsidP="008B64E9">
      <w:pPr>
        <w:rPr>
          <w:lang w:val="de-AT"/>
        </w:rPr>
      </w:pPr>
      <w:r>
        <w:rPr>
          <w:lang w:val="de-AT"/>
        </w:rPr>
        <w:t>Somit kann eine einwandfreie, schöne Ausgabe gewährleistet werden.</w:t>
      </w:r>
    </w:p>
    <w:p w:rsidR="0077417B" w:rsidRPr="00403FC4" w:rsidRDefault="0077417B" w:rsidP="008B64E9">
      <w:pPr>
        <w:rPr>
          <w:lang w:val="de-AT"/>
        </w:rPr>
      </w:pPr>
      <w:r>
        <w:rPr>
          <w:lang w:val="de-AT"/>
        </w:rPr>
        <w:t xml:space="preserve">Die Ausgabe an sich erfolgt durch traversieren durch die </w:t>
      </w:r>
      <w:proofErr w:type="spellStart"/>
      <w:r>
        <w:rPr>
          <w:lang w:val="de-AT"/>
        </w:rPr>
        <w:t>previous</w:t>
      </w:r>
      <w:proofErr w:type="spellEnd"/>
      <w:r>
        <w:rPr>
          <w:lang w:val="de-AT"/>
        </w:rPr>
        <w:t>-Pointer bis das Ziel erreicht ist.</w:t>
      </w:r>
    </w:p>
    <w:p w:rsidR="00403FC4" w:rsidRDefault="00403FC4" w:rsidP="008B64E9">
      <w:pPr>
        <w:rPr>
          <w:lang w:val="de-AT"/>
        </w:rPr>
      </w:pPr>
    </w:p>
    <w:p w:rsidR="00403FC4" w:rsidRDefault="00403FC4" w:rsidP="008B64E9">
      <w:pPr>
        <w:rPr>
          <w:lang w:val="de-AT"/>
        </w:rPr>
      </w:pPr>
    </w:p>
    <w:p w:rsidR="00403FC4" w:rsidRPr="00403FC4" w:rsidRDefault="00403FC4" w:rsidP="008B64E9">
      <w:pPr>
        <w:rPr>
          <w:lang w:val="de-AT"/>
        </w:rPr>
      </w:pPr>
    </w:p>
    <w:p w:rsidR="00A4239F" w:rsidRPr="00403FC4" w:rsidRDefault="00A4239F" w:rsidP="00A4239F">
      <w:pPr>
        <w:rPr>
          <w:lang w:val="de-AT"/>
        </w:rPr>
      </w:pPr>
    </w:p>
    <w:p w:rsidR="00BA45DF" w:rsidRPr="00403FC4" w:rsidRDefault="00BA45DF" w:rsidP="00BA45DF">
      <w:pPr>
        <w:rPr>
          <w:lang w:val="de-AT"/>
        </w:rPr>
      </w:pPr>
    </w:p>
    <w:sectPr w:rsidR="00BA45DF" w:rsidRPr="00403FC4" w:rsidSect="007B5D07">
      <w:headerReference w:type="default" r:id="rId10"/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790" w:rsidRDefault="00D95790">
      <w:r>
        <w:separator/>
      </w:r>
    </w:p>
  </w:endnote>
  <w:endnote w:type="continuationSeparator" w:id="0">
    <w:p w:rsidR="00D95790" w:rsidRDefault="00D95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FD9" w:rsidRDefault="00FD5FD9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FD5FD9" w:rsidRDefault="00FD5FD9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6C4" w:rsidRDefault="00A966C4" w:rsidP="00ED414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283A9C">
      <w:rPr>
        <w:rStyle w:val="Seitenzahl"/>
        <w:noProof/>
      </w:rPr>
      <w:t>2</w:t>
    </w:r>
    <w:r>
      <w:rPr>
        <w:rStyle w:val="Seitenzahl"/>
      </w:rPr>
      <w:fldChar w:fldCharType="end"/>
    </w:r>
  </w:p>
  <w:p w:rsidR="00FD5FD9" w:rsidRDefault="00FD5FD9" w:rsidP="00FD5FD9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790" w:rsidRDefault="00D95790">
      <w:r>
        <w:separator/>
      </w:r>
    </w:p>
  </w:footnote>
  <w:footnote w:type="continuationSeparator" w:id="0">
    <w:p w:rsidR="00D95790" w:rsidRDefault="00D95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2E70" w:rsidRDefault="00EA22D4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3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3FC" w:rsidRDefault="00EA22D4"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19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D4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943"/>
    <w:rsid w:val="00150B40"/>
    <w:rsid w:val="0015127D"/>
    <w:rsid w:val="00151A7B"/>
    <w:rsid w:val="00152883"/>
    <w:rsid w:val="00152CA2"/>
    <w:rsid w:val="001542AD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2997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62BB"/>
    <w:rsid w:val="001D0BBC"/>
    <w:rsid w:val="001D1EF6"/>
    <w:rsid w:val="001D1F0E"/>
    <w:rsid w:val="001D201C"/>
    <w:rsid w:val="001D2447"/>
    <w:rsid w:val="001D3333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3A9C"/>
    <w:rsid w:val="00284B63"/>
    <w:rsid w:val="00285066"/>
    <w:rsid w:val="00286D78"/>
    <w:rsid w:val="002870F7"/>
    <w:rsid w:val="0029000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F7"/>
    <w:rsid w:val="00385B4A"/>
    <w:rsid w:val="00385C3D"/>
    <w:rsid w:val="00386A1C"/>
    <w:rsid w:val="003870F3"/>
    <w:rsid w:val="0038761B"/>
    <w:rsid w:val="0038762C"/>
    <w:rsid w:val="003905FF"/>
    <w:rsid w:val="00390BB7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3FC4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2E41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E33"/>
    <w:rsid w:val="00520EF0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0DAD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4FAE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417B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7555"/>
    <w:rsid w:val="0079067F"/>
    <w:rsid w:val="0079165C"/>
    <w:rsid w:val="007919FC"/>
    <w:rsid w:val="00792E70"/>
    <w:rsid w:val="007936D9"/>
    <w:rsid w:val="007937A0"/>
    <w:rsid w:val="00793CFC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523B"/>
    <w:rsid w:val="007B56B8"/>
    <w:rsid w:val="007B5D07"/>
    <w:rsid w:val="007B72B5"/>
    <w:rsid w:val="007C0072"/>
    <w:rsid w:val="007C1E74"/>
    <w:rsid w:val="007C227F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E9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474D"/>
    <w:rsid w:val="008E4BBD"/>
    <w:rsid w:val="008E6D37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29F0"/>
    <w:rsid w:val="00932FED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57CE3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39F"/>
    <w:rsid w:val="00A42A96"/>
    <w:rsid w:val="00A441DA"/>
    <w:rsid w:val="00A45AAD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1621"/>
    <w:rsid w:val="00A91F4C"/>
    <w:rsid w:val="00A9231A"/>
    <w:rsid w:val="00A92DFD"/>
    <w:rsid w:val="00A9381E"/>
    <w:rsid w:val="00A95A06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43F6"/>
    <w:rsid w:val="00B146A2"/>
    <w:rsid w:val="00B15230"/>
    <w:rsid w:val="00B15A90"/>
    <w:rsid w:val="00B165C9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45DF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2C52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5487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078ED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6F9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5790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7E4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3F38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A22D4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2031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FF6"/>
    <w:rsid w:val="00FC468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41AA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7C088"/>
  <w15:chartTrackingRefBased/>
  <w15:docId w15:val="{1CEDF248-B45D-4EBF-9534-BF1801AF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basedOn w:val="Standard"/>
    <w:next w:val="Standard"/>
    <w:qFormat/>
    <w:rsid w:val="00DC4588"/>
    <w:pPr>
      <w:keepNext/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rsid w:val="00DF10B0"/>
    <w:rPr>
      <w:rFonts w:ascii="Arial" w:hAnsi="Arial"/>
      <w:color w:val="0086CB"/>
      <w:sz w:val="22"/>
      <w:u w:val="none"/>
    </w:rPr>
  </w:style>
  <w:style w:type="character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Jo\Desktop\Down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3</Pages>
  <Words>258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1884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FeJo</dc:creator>
  <cp:keywords/>
  <cp:lastModifiedBy>FeJo</cp:lastModifiedBy>
  <cp:revision>5</cp:revision>
  <cp:lastPrinted>2010-03-04T15:05:00Z</cp:lastPrinted>
  <dcterms:created xsi:type="dcterms:W3CDTF">2017-06-05T15:31:00Z</dcterms:created>
  <dcterms:modified xsi:type="dcterms:W3CDTF">2017-06-05T18:40:00Z</dcterms:modified>
</cp:coreProperties>
</file>